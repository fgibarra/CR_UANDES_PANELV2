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2BD9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D100E36" wp14:editId="336729E8">
            <wp:extent cx="9980673" cy="5133975"/>
            <wp:effectExtent l="0" t="0" r="1905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352" cy="514255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70F0EF" w14:textId="2EEC731D" w:rsidR="00C6554A" w:rsidRPr="009679B1" w:rsidRDefault="00B704B3" w:rsidP="00C6554A">
      <w:pPr>
        <w:pStyle w:val="Ttulo"/>
        <w:rPr>
          <w:noProof/>
        </w:rPr>
      </w:pPr>
      <w:r>
        <w:rPr>
          <w:noProof/>
        </w:rPr>
        <w:t>Crear Cuentas Panel</w:t>
      </w:r>
    </w:p>
    <w:p w14:paraId="22D7D725" w14:textId="1677D473" w:rsidR="00C6554A" w:rsidRPr="009679B1" w:rsidRDefault="00B704B3" w:rsidP="00C6554A">
      <w:pPr>
        <w:pStyle w:val="Subttulo"/>
        <w:rPr>
          <w:noProof/>
        </w:rPr>
      </w:pPr>
      <w:r>
        <w:rPr>
          <w:noProof/>
        </w:rPr>
        <w:t>documentacion</w:t>
      </w:r>
    </w:p>
    <w:p w14:paraId="4D656382" w14:textId="1ACA97DF" w:rsidR="00C6554A" w:rsidRPr="009679B1" w:rsidRDefault="00B704B3" w:rsidP="00C6554A">
      <w:pPr>
        <w:pStyle w:val="Informacindecontacto"/>
        <w:rPr>
          <w:noProof/>
        </w:rPr>
      </w:pPr>
      <w:r>
        <w:rPr>
          <w:noProof/>
        </w:rPr>
        <w:t>uandes.panel-v2.servicios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serv-crear-cuentas-panel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0.0.1</w:t>
      </w:r>
      <w:r w:rsidR="00C6554A" w:rsidRPr="009679B1">
        <w:rPr>
          <w:noProof/>
          <w:lang w:bidi="es-ES"/>
        </w:rPr>
        <w:br w:type="page"/>
      </w:r>
    </w:p>
    <w:p w14:paraId="45A74D7D" w14:textId="23588A8A" w:rsidR="00C6554A" w:rsidRPr="009679B1" w:rsidRDefault="00B704B3" w:rsidP="00C6554A">
      <w:pPr>
        <w:pStyle w:val="Ttulo1"/>
        <w:rPr>
          <w:noProof/>
        </w:rPr>
      </w:pPr>
      <w:r>
        <w:rPr>
          <w:noProof/>
        </w:rPr>
        <w:t>Descripción</w:t>
      </w:r>
    </w:p>
    <w:p w14:paraId="22846B2B" w14:textId="6758844F" w:rsidR="001A30AA" w:rsidRDefault="00B704B3">
      <w:pPr>
        <w:rPr>
          <w:noProof/>
        </w:rPr>
      </w:pPr>
      <w:r>
        <w:rPr>
          <w:noProof/>
        </w:rPr>
        <w:t>Permite crear cuentas por rut y/o por nombre entregados en el JSON.</w:t>
      </w:r>
    </w:p>
    <w:p w14:paraId="1777D072" w14:textId="506F7230" w:rsidR="00B704B3" w:rsidRPr="009679B1" w:rsidRDefault="001A30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7C84EF" wp14:editId="6A04BB6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46BE0" w14:textId="3A455F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6DB3C33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esta_en_banner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": {</w:t>
                            </w:r>
                          </w:p>
                          <w:p w14:paraId="03A169D7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ruts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": [</w:t>
                            </w:r>
                          </w:p>
                          <w:p w14:paraId="62661380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"11111111",</w:t>
                            </w:r>
                          </w:p>
                          <w:p w14:paraId="010710C3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"6794383k"</w:t>
                            </w:r>
                          </w:p>
                          <w:p w14:paraId="071AB49A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]</w:t>
                            </w:r>
                          </w:p>
                          <w:p w14:paraId="268F2E6C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},</w:t>
                            </w:r>
                          </w:p>
                          <w:p w14:paraId="5DF4A63C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no_esta_en_banner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": {</w:t>
                            </w:r>
                          </w:p>
                          <w:p w14:paraId="0D9A2873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"cuentas": [</w:t>
                            </w:r>
                          </w:p>
                          <w:p w14:paraId="6E0E7B12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14:paraId="3C9463B1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rut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": "12.678.234-9",</w:t>
                            </w:r>
                          </w:p>
                          <w:p w14:paraId="23C14469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"cuenta": "</w:t>
                            </w:r>
                            <w:proofErr w:type="spellStart"/>
                            <w:proofErr w:type="gram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pepito.perez</w:t>
                            </w:r>
                            <w:proofErr w:type="spellEnd"/>
                            <w:proofErr w:type="gram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",</w:t>
                            </w:r>
                          </w:p>
                          <w:p w14:paraId="486A3215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"nombres": "pepito 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antonio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",</w:t>
                            </w:r>
                          </w:p>
                          <w:p w14:paraId="2D10237A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"apellidos": "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perez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 xml:space="preserve"> rojas"</w:t>
                            </w:r>
                          </w:p>
                          <w:p w14:paraId="5F2DBC9C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},</w:t>
                            </w:r>
                          </w:p>
                          <w:p w14:paraId="78A99CD6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14:paraId="1DF2BABA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rut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": "12.678.238-9",</w:t>
                            </w:r>
                          </w:p>
                          <w:p w14:paraId="03F22427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"cuenta": "</w:t>
                            </w:r>
                            <w:proofErr w:type="spellStart"/>
                            <w:proofErr w:type="gram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lolita.perez</w:t>
                            </w:r>
                            <w:proofErr w:type="spellEnd"/>
                            <w:proofErr w:type="gram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",</w:t>
                            </w:r>
                          </w:p>
                          <w:p w14:paraId="7B619094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"nombres": "Lolita 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antonio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",</w:t>
                            </w:r>
                          </w:p>
                          <w:p w14:paraId="68F4889B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  <w:t>"apellidos": "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perez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A30AA">
                              <w:rPr>
                                <w:rFonts w:ascii="Courier New" w:hAnsi="Courier New" w:cs="Courier New"/>
                              </w:rPr>
                              <w:t>rubilar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</w:p>
                          <w:p w14:paraId="0829927B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14:paraId="3DE528F0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],</w:t>
                            </w:r>
                          </w:p>
                          <w:p w14:paraId="1B605821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"password": "UAndes2023"</w:t>
                            </w:r>
                          </w:p>
                          <w:p w14:paraId="5A21B4C4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},</w:t>
                            </w:r>
                          </w:p>
                          <w:p w14:paraId="5A20A7AE" w14:textId="77777777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>email</w:t>
                            </w:r>
                            <w:proofErr w:type="gramEnd"/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>_informe</w:t>
                            </w:r>
                            <w:proofErr w:type="spellEnd"/>
                            <w:r w:rsidRPr="001A30AA">
                              <w:rPr>
                                <w:rFonts w:ascii="Courier New" w:hAnsi="Courier New" w:cs="Courier New"/>
                                <w:lang w:val="en-US"/>
                              </w:rPr>
                              <w:t>": "fernando.ibarra@fibarra.cl"</w:t>
                            </w:r>
                          </w:p>
                          <w:p w14:paraId="664946ED" w14:textId="18D4E441" w:rsidR="001A30AA" w:rsidRPr="001A30AA" w:rsidRDefault="001A30AA" w:rsidP="001A30AA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A30A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C84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7F46BE0" w14:textId="3A455F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6DB3C33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esta_en_banner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": {</w:t>
                      </w:r>
                    </w:p>
                    <w:p w14:paraId="03A169D7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ruts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": [</w:t>
                      </w:r>
                    </w:p>
                    <w:p w14:paraId="62661380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"11111111",</w:t>
                      </w:r>
                    </w:p>
                    <w:p w14:paraId="010710C3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"6794383k"</w:t>
                      </w:r>
                    </w:p>
                    <w:p w14:paraId="071AB49A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]</w:t>
                      </w:r>
                    </w:p>
                    <w:p w14:paraId="268F2E6C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},</w:t>
                      </w:r>
                    </w:p>
                    <w:p w14:paraId="5DF4A63C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no_esta_en_banner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": {</w:t>
                      </w:r>
                    </w:p>
                    <w:p w14:paraId="0D9A2873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"cuentas": [</w:t>
                      </w:r>
                    </w:p>
                    <w:p w14:paraId="6E0E7B12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14:paraId="3C9463B1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rut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": "12.678.234-9",</w:t>
                      </w:r>
                    </w:p>
                    <w:p w14:paraId="23C14469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"cuenta": "</w:t>
                      </w:r>
                      <w:proofErr w:type="spellStart"/>
                      <w:proofErr w:type="gramStart"/>
                      <w:r w:rsidRPr="001A30AA">
                        <w:rPr>
                          <w:rFonts w:ascii="Courier New" w:hAnsi="Courier New" w:cs="Courier New"/>
                        </w:rPr>
                        <w:t>pepito.perez</w:t>
                      </w:r>
                      <w:proofErr w:type="spellEnd"/>
                      <w:proofErr w:type="gramEnd"/>
                      <w:r w:rsidRPr="001A30AA">
                        <w:rPr>
                          <w:rFonts w:ascii="Courier New" w:hAnsi="Courier New" w:cs="Courier New"/>
                        </w:rPr>
                        <w:t>",</w:t>
                      </w:r>
                    </w:p>
                    <w:p w14:paraId="486A3215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 xml:space="preserve">"nombres": "pepito 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antonio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",</w:t>
                      </w:r>
                    </w:p>
                    <w:p w14:paraId="2D10237A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"apellidos": "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perez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 xml:space="preserve"> rojas"</w:t>
                      </w:r>
                    </w:p>
                    <w:p w14:paraId="5F2DBC9C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},</w:t>
                      </w:r>
                    </w:p>
                    <w:p w14:paraId="78A99CD6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14:paraId="1DF2BABA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rut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": "12.678.238-9",</w:t>
                      </w:r>
                    </w:p>
                    <w:p w14:paraId="03F22427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"cuenta": "</w:t>
                      </w:r>
                      <w:proofErr w:type="spellStart"/>
                      <w:proofErr w:type="gramStart"/>
                      <w:r w:rsidRPr="001A30AA">
                        <w:rPr>
                          <w:rFonts w:ascii="Courier New" w:hAnsi="Courier New" w:cs="Courier New"/>
                        </w:rPr>
                        <w:t>lolita.perez</w:t>
                      </w:r>
                      <w:proofErr w:type="spellEnd"/>
                      <w:proofErr w:type="gramEnd"/>
                      <w:r w:rsidRPr="001A30AA">
                        <w:rPr>
                          <w:rFonts w:ascii="Courier New" w:hAnsi="Courier New" w:cs="Courier New"/>
                        </w:rPr>
                        <w:t>",</w:t>
                      </w:r>
                    </w:p>
                    <w:p w14:paraId="7B619094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 xml:space="preserve">"nombres": "Lolita 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antonio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",</w:t>
                      </w:r>
                    </w:p>
                    <w:p w14:paraId="68F4889B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  <w:t>"apellidos": "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perez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A30AA">
                        <w:rPr>
                          <w:rFonts w:ascii="Courier New" w:hAnsi="Courier New" w:cs="Courier New"/>
                        </w:rPr>
                        <w:t>rubilar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</w:rPr>
                        <w:t>"</w:t>
                      </w:r>
                    </w:p>
                    <w:p w14:paraId="0829927B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14:paraId="3DE528F0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],</w:t>
                      </w:r>
                    </w:p>
                    <w:p w14:paraId="1B605821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"password": "UAndes2023"</w:t>
                      </w:r>
                    </w:p>
                    <w:p w14:paraId="5A21B4C4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},</w:t>
                      </w:r>
                    </w:p>
                    <w:p w14:paraId="5A20A7AE" w14:textId="77777777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>email</w:t>
                      </w:r>
                      <w:proofErr w:type="gramEnd"/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>_informe</w:t>
                      </w:r>
                      <w:proofErr w:type="spellEnd"/>
                      <w:r w:rsidRPr="001A30AA">
                        <w:rPr>
                          <w:rFonts w:ascii="Courier New" w:hAnsi="Courier New" w:cs="Courier New"/>
                          <w:lang w:val="en-US"/>
                        </w:rPr>
                        <w:t>": "fernando.ibarra@fibarra.cl"</w:t>
                      </w:r>
                    </w:p>
                    <w:p w14:paraId="664946ED" w14:textId="18D4E441" w:rsidR="001A30AA" w:rsidRPr="001A30AA" w:rsidRDefault="001A30AA" w:rsidP="001A30AA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1A30A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704B3" w:rsidRPr="009679B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138A" w14:textId="77777777" w:rsidR="00B704B3" w:rsidRDefault="00B704B3" w:rsidP="00C6554A">
      <w:pPr>
        <w:spacing w:before="0" w:after="0" w:line="240" w:lineRule="auto"/>
      </w:pPr>
      <w:r>
        <w:separator/>
      </w:r>
    </w:p>
  </w:endnote>
  <w:endnote w:type="continuationSeparator" w:id="0">
    <w:p w14:paraId="35409EDB" w14:textId="77777777" w:rsidR="00B704B3" w:rsidRDefault="00B704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3EC" w14:textId="77777777" w:rsidR="001A30AA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10BE" w14:textId="77777777" w:rsidR="00B704B3" w:rsidRDefault="00B704B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27F48EC" w14:textId="77777777" w:rsidR="00B704B3" w:rsidRDefault="00B704B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0915009">
    <w:abstractNumId w:val="9"/>
  </w:num>
  <w:num w:numId="2" w16cid:durableId="1648586755">
    <w:abstractNumId w:val="8"/>
  </w:num>
  <w:num w:numId="3" w16cid:durableId="2058042070">
    <w:abstractNumId w:val="8"/>
  </w:num>
  <w:num w:numId="4" w16cid:durableId="1931043946">
    <w:abstractNumId w:val="9"/>
  </w:num>
  <w:num w:numId="5" w16cid:durableId="745151692">
    <w:abstractNumId w:val="12"/>
  </w:num>
  <w:num w:numId="6" w16cid:durableId="582495119">
    <w:abstractNumId w:val="10"/>
  </w:num>
  <w:num w:numId="7" w16cid:durableId="896358827">
    <w:abstractNumId w:val="11"/>
  </w:num>
  <w:num w:numId="8" w16cid:durableId="869269966">
    <w:abstractNumId w:val="7"/>
  </w:num>
  <w:num w:numId="9" w16cid:durableId="345786963">
    <w:abstractNumId w:val="6"/>
  </w:num>
  <w:num w:numId="10" w16cid:durableId="54548364">
    <w:abstractNumId w:val="5"/>
  </w:num>
  <w:num w:numId="11" w16cid:durableId="1111973985">
    <w:abstractNumId w:val="4"/>
  </w:num>
  <w:num w:numId="12" w16cid:durableId="13387137">
    <w:abstractNumId w:val="3"/>
  </w:num>
  <w:num w:numId="13" w16cid:durableId="328487318">
    <w:abstractNumId w:val="2"/>
  </w:num>
  <w:num w:numId="14" w16cid:durableId="633758942">
    <w:abstractNumId w:val="1"/>
  </w:num>
  <w:num w:numId="15" w16cid:durableId="2883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B3"/>
    <w:rsid w:val="001A30AA"/>
    <w:rsid w:val="002554CD"/>
    <w:rsid w:val="00293B83"/>
    <w:rsid w:val="002B4294"/>
    <w:rsid w:val="00333D0D"/>
    <w:rsid w:val="003D555A"/>
    <w:rsid w:val="004C049F"/>
    <w:rsid w:val="005000E2"/>
    <w:rsid w:val="0051785D"/>
    <w:rsid w:val="006A3CE7"/>
    <w:rsid w:val="0089714F"/>
    <w:rsid w:val="009679B1"/>
    <w:rsid w:val="00986062"/>
    <w:rsid w:val="00B704B3"/>
    <w:rsid w:val="00C6554A"/>
    <w:rsid w:val="00CB070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0FED5"/>
  <w15:chartTrackingRefBased/>
  <w15:docId w15:val="{C6030F45-12AA-4066-82CC-1E3DC183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s-CL%7b1F53AC27-5A71-4018-9AA7-3E3C5232A089%7d\%7b76C0B58D-0839-4FDA-A796-3C65A0CDB537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{76C0B58D-0839-4FDA-A796-3C65A0CDB537}tf02835058_win32.dotx</Template>
  <TotalTime>9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fernando ibarra</cp:lastModifiedBy>
  <cp:revision>2</cp:revision>
  <dcterms:created xsi:type="dcterms:W3CDTF">2023-11-06T15:45:00Z</dcterms:created>
  <dcterms:modified xsi:type="dcterms:W3CDTF">2023-11-06T15:54:00Z</dcterms:modified>
</cp:coreProperties>
</file>