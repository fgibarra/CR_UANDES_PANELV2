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8778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D2600CE" wp14:editId="445903B4">
            <wp:extent cx="16199126" cy="4752975"/>
            <wp:effectExtent l="0" t="0" r="0" b="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323" cy="4758021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264C6F5" w14:textId="092AE38C" w:rsidR="00C6554A" w:rsidRPr="009679B1" w:rsidRDefault="00D4606E" w:rsidP="00C6554A">
      <w:pPr>
        <w:pStyle w:val="Ttulo"/>
        <w:rPr>
          <w:noProof/>
        </w:rPr>
      </w:pPr>
      <w:r>
        <w:rPr>
          <w:noProof/>
        </w:rPr>
        <w:t>Crear cuenta</w:t>
      </w:r>
    </w:p>
    <w:p w14:paraId="7F317FF7" w14:textId="0BE3B7E6" w:rsidR="00C6554A" w:rsidRPr="009679B1" w:rsidRDefault="00D4606E" w:rsidP="00C6554A">
      <w:pPr>
        <w:pStyle w:val="Subttulo"/>
        <w:rPr>
          <w:noProof/>
        </w:rPr>
      </w:pPr>
      <w:r>
        <w:rPr>
          <w:noProof/>
        </w:rPr>
        <w:t>documentacion</w:t>
      </w:r>
    </w:p>
    <w:p w14:paraId="29071434" w14:textId="4EFB3FBC" w:rsidR="00C6554A" w:rsidRPr="009679B1" w:rsidRDefault="00D4606E" w:rsidP="00C6554A">
      <w:pPr>
        <w:pStyle w:val="Informacindecontacto"/>
        <w:rPr>
          <w:noProof/>
        </w:rPr>
      </w:pPr>
      <w:r w:rsidRPr="00D4606E">
        <w:rPr>
          <w:noProof/>
        </w:rPr>
        <w:t>uandes.panel-v2.servicios</w:t>
      </w:r>
      <w:r w:rsidR="00C6554A" w:rsidRPr="009679B1">
        <w:rPr>
          <w:noProof/>
          <w:lang w:bidi="es-ES"/>
        </w:rPr>
        <w:t xml:space="preserve">| </w:t>
      </w:r>
      <w:r w:rsidRPr="00D4606E">
        <w:rPr>
          <w:noProof/>
        </w:rPr>
        <w:t>serv-crear-cuenta</w:t>
      </w:r>
      <w:r w:rsidR="00C6554A" w:rsidRPr="009679B1">
        <w:rPr>
          <w:noProof/>
          <w:lang w:bidi="es-ES"/>
        </w:rPr>
        <w:t xml:space="preserve"> | </w:t>
      </w:r>
      <w:r w:rsidRPr="00D4606E">
        <w:rPr>
          <w:noProof/>
        </w:rPr>
        <w:t>0.0.1</w:t>
      </w:r>
      <w:r w:rsidR="00C6554A" w:rsidRPr="009679B1">
        <w:rPr>
          <w:noProof/>
          <w:lang w:bidi="es-ES"/>
        </w:rPr>
        <w:br w:type="page"/>
      </w:r>
    </w:p>
    <w:p w14:paraId="0F9ED0E8" w14:textId="00415DB3" w:rsidR="00C6554A" w:rsidRPr="009679B1" w:rsidRDefault="00D4606E" w:rsidP="00C6554A">
      <w:pPr>
        <w:pStyle w:val="Ttulo1"/>
        <w:rPr>
          <w:noProof/>
        </w:rPr>
      </w:pPr>
      <w:r>
        <w:rPr>
          <w:noProof/>
        </w:rPr>
        <w:t>Descripción</w:t>
      </w:r>
    </w:p>
    <w:p w14:paraId="1FF67653" w14:textId="64AED398" w:rsidR="00002E01" w:rsidRDefault="00D4606E">
      <w:pPr>
        <w:rPr>
          <w:noProof/>
        </w:rPr>
      </w:pPr>
      <w:r>
        <w:rPr>
          <w:noProof/>
        </w:rPr>
        <w:t>Permite crear una cuenta con datos recuperados desde Banner o desde el JSON en caso que se indique que no está en Banner</w:t>
      </w:r>
    </w:p>
    <w:p w14:paraId="4EF6A1D8" w14:textId="5D865EB6" w:rsidR="00D4606E" w:rsidRPr="009679B1" w:rsidRDefault="00D4606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EC4A75" wp14:editId="31F111E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56A8" w14:textId="3C0BB1EC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372C4000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"esta_en_banner": true,</w:t>
                            </w:r>
                          </w:p>
                          <w:p w14:paraId="37A01917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"rut" : "11111111",</w:t>
                            </w:r>
                          </w:p>
                          <w:p w14:paraId="61456EC6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FB792C6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00867E8A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"esta_en_banner": false,</w:t>
                            </w:r>
                          </w:p>
                          <w:p w14:paraId="42B127FC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"rut" : "111111112",</w:t>
                            </w:r>
                          </w:p>
                          <w:p w14:paraId="2157BCB3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"cuenta": "fernando.ibarra",</w:t>
                            </w:r>
                          </w:p>
                          <w:p w14:paraId="3DEEEF47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"nombres": "Fernando Germán",</w:t>
                            </w:r>
                          </w:p>
                          <w:p w14:paraId="125E3EE1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"apellidos": "Ibarra Rodríguez",</w:t>
                            </w:r>
                          </w:p>
                          <w:p w14:paraId="449EE72C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ab/>
                              <w:t>"password": "UAndes2023"</w:t>
                            </w:r>
                          </w:p>
                          <w:p w14:paraId="1F176DFC" w14:textId="77777777" w:rsidR="00D4606E" w:rsidRPr="00263392" w:rsidRDefault="00D4606E" w:rsidP="00263392">
                            <w:pPr>
                              <w:spacing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26339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5D54473" w14:textId="2280A376" w:rsidR="00D4606E" w:rsidRDefault="00D460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EC4A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37F56A8" w14:textId="3C0BB1EC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372C4000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"esta_en_banner": true,</w:t>
                      </w:r>
                    </w:p>
                    <w:p w14:paraId="37A01917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"rut" : "11111111",</w:t>
                      </w:r>
                    </w:p>
                    <w:p w14:paraId="61456EC6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FB792C6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00867E8A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"esta_en_banner": false,</w:t>
                      </w:r>
                    </w:p>
                    <w:p w14:paraId="42B127FC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"rut" : "111111112",</w:t>
                      </w:r>
                    </w:p>
                    <w:p w14:paraId="2157BCB3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"cuenta": "fernando.ibarra",</w:t>
                      </w:r>
                    </w:p>
                    <w:p w14:paraId="3DEEEF47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"nombres": "Fernando Germán",</w:t>
                      </w:r>
                    </w:p>
                    <w:p w14:paraId="125E3EE1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"apellidos": "Ibarra Rodríguez",</w:t>
                      </w:r>
                    </w:p>
                    <w:p w14:paraId="449EE72C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ab/>
                        <w:t>"password": "UAndes2023"</w:t>
                      </w:r>
                    </w:p>
                    <w:p w14:paraId="1F176DFC" w14:textId="77777777" w:rsidR="00D4606E" w:rsidRPr="00263392" w:rsidRDefault="00D4606E" w:rsidP="00263392">
                      <w:pPr>
                        <w:spacing w:before="0" w:after="0"/>
                        <w:rPr>
                          <w:rFonts w:ascii="Courier New" w:hAnsi="Courier New" w:cs="Courier New"/>
                        </w:rPr>
                      </w:pPr>
                      <w:r w:rsidRPr="0026339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5D54473" w14:textId="2280A376" w:rsidR="00D4606E" w:rsidRDefault="00D4606E"/>
                  </w:txbxContent>
                </v:textbox>
                <w10:wrap type="square"/>
              </v:shape>
            </w:pict>
          </mc:Fallback>
        </mc:AlternateContent>
      </w:r>
    </w:p>
    <w:sectPr w:rsidR="00D4606E" w:rsidRPr="009679B1" w:rsidSect="0089714F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CBF44" w14:textId="77777777" w:rsidR="00D4606E" w:rsidRDefault="00D4606E" w:rsidP="00C6554A">
      <w:pPr>
        <w:spacing w:before="0" w:after="0" w:line="240" w:lineRule="auto"/>
      </w:pPr>
      <w:r>
        <w:separator/>
      </w:r>
    </w:p>
  </w:endnote>
  <w:endnote w:type="continuationSeparator" w:id="0">
    <w:p w14:paraId="084CC2FB" w14:textId="77777777" w:rsidR="00D4606E" w:rsidRDefault="00D4606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F5FB1" w14:textId="77777777" w:rsidR="00002E01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247D" w14:textId="77777777" w:rsidR="00D4606E" w:rsidRDefault="00D4606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ABA2915" w14:textId="77777777" w:rsidR="00D4606E" w:rsidRDefault="00D4606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0915009">
    <w:abstractNumId w:val="9"/>
  </w:num>
  <w:num w:numId="2" w16cid:durableId="1648586755">
    <w:abstractNumId w:val="8"/>
  </w:num>
  <w:num w:numId="3" w16cid:durableId="2058042070">
    <w:abstractNumId w:val="8"/>
  </w:num>
  <w:num w:numId="4" w16cid:durableId="1931043946">
    <w:abstractNumId w:val="9"/>
  </w:num>
  <w:num w:numId="5" w16cid:durableId="745151692">
    <w:abstractNumId w:val="12"/>
  </w:num>
  <w:num w:numId="6" w16cid:durableId="582495119">
    <w:abstractNumId w:val="10"/>
  </w:num>
  <w:num w:numId="7" w16cid:durableId="896358827">
    <w:abstractNumId w:val="11"/>
  </w:num>
  <w:num w:numId="8" w16cid:durableId="869269966">
    <w:abstractNumId w:val="7"/>
  </w:num>
  <w:num w:numId="9" w16cid:durableId="345786963">
    <w:abstractNumId w:val="6"/>
  </w:num>
  <w:num w:numId="10" w16cid:durableId="54548364">
    <w:abstractNumId w:val="5"/>
  </w:num>
  <w:num w:numId="11" w16cid:durableId="1111973985">
    <w:abstractNumId w:val="4"/>
  </w:num>
  <w:num w:numId="12" w16cid:durableId="13387137">
    <w:abstractNumId w:val="3"/>
  </w:num>
  <w:num w:numId="13" w16cid:durableId="328487318">
    <w:abstractNumId w:val="2"/>
  </w:num>
  <w:num w:numId="14" w16cid:durableId="633758942">
    <w:abstractNumId w:val="1"/>
  </w:num>
  <w:num w:numId="15" w16cid:durableId="2883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6E"/>
    <w:rsid w:val="00002E01"/>
    <w:rsid w:val="002554CD"/>
    <w:rsid w:val="00263392"/>
    <w:rsid w:val="00293B83"/>
    <w:rsid w:val="002B4294"/>
    <w:rsid w:val="00333D0D"/>
    <w:rsid w:val="003D555A"/>
    <w:rsid w:val="004C049F"/>
    <w:rsid w:val="005000E2"/>
    <w:rsid w:val="0051785D"/>
    <w:rsid w:val="005D00F5"/>
    <w:rsid w:val="006A3CE7"/>
    <w:rsid w:val="0089714F"/>
    <w:rsid w:val="009679B1"/>
    <w:rsid w:val="00986062"/>
    <w:rsid w:val="00C6554A"/>
    <w:rsid w:val="00CB0705"/>
    <w:rsid w:val="00D4606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E9521"/>
  <w15:chartTrackingRefBased/>
  <w15:docId w15:val="{5108863C-29D1-4A3A-9D9B-3FFB2DF0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s-CL%7b1F53AC27-5A71-4018-9AA7-3E3C5232A089%7d\%7b76C0B58D-0839-4FDA-A796-3C65A0CDB537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{76C0B58D-0839-4FDA-A796-3C65A0CDB537}tf02835058_win32.dotx</Template>
  <TotalTime>12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fernando ibarra</cp:lastModifiedBy>
  <cp:revision>3</cp:revision>
  <dcterms:created xsi:type="dcterms:W3CDTF">2023-11-06T16:12:00Z</dcterms:created>
  <dcterms:modified xsi:type="dcterms:W3CDTF">2023-11-06T16:25:00Z</dcterms:modified>
</cp:coreProperties>
</file>